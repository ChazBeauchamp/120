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317167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 xml:space="preserve">Project </w:t>
      </w:r>
      <w:r w:rsidR="00DE60B2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2419D5C0" w14:textId="1CA6C67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html/css files (combine into a compressed/zip file)</w:t>
      </w:r>
    </w:p>
    <w:p w14:paraId="1C75909B" w14:textId="4519AD82" w:rsidR="00232257" w:rsidRPr="00F34D63" w:rsidRDefault="00F85E7D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2B064649" wp14:editId="10177E37">
                <wp:simplePos x="0" y="0"/>
                <wp:positionH relativeFrom="column">
                  <wp:posOffset>113665</wp:posOffset>
                </wp:positionH>
                <wp:positionV relativeFrom="paragraph">
                  <wp:posOffset>-264160</wp:posOffset>
                </wp:positionV>
                <wp:extent cx="396720" cy="537395"/>
                <wp:effectExtent l="38100" t="38100" r="41910" b="34290"/>
                <wp:wrapNone/>
                <wp:docPr id="9678506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6720" cy="53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57A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.45pt;margin-top:-21.3pt;width:32.25pt;height:43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">
                <v:imagedata r:id="rId9" o:title=""/>
              </v:shape>
            </w:pict>
          </mc:Fallback>
        </mc:AlternateContent>
      </w:r>
      <w:r w:rsidR="00232257" w:rsidRPr="00F34D63">
        <w:rPr>
          <w:sz w:val="32"/>
          <w:szCs w:val="32"/>
        </w:rPr>
        <w:t xml:space="preserve">URL for </w:t>
      </w:r>
      <w:r w:rsidR="005B2037">
        <w:rPr>
          <w:sz w:val="32"/>
          <w:szCs w:val="32"/>
        </w:rPr>
        <w:t>wordle</w:t>
      </w:r>
      <w:r w:rsidR="00E3783F">
        <w:rPr>
          <w:sz w:val="32"/>
          <w:szCs w:val="32"/>
        </w:rPr>
        <w:t xml:space="preserve"> game</w:t>
      </w:r>
    </w:p>
    <w:p w14:paraId="2E78F707" w14:textId="077A3B94" w:rsidR="006E37E4" w:rsidRDefault="00F34D63" w:rsidP="006E37E4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r w:rsidR="00F85E7D" w:rsidRPr="00F85E7D">
        <w:rPr>
          <w:sz w:val="32"/>
          <w:szCs w:val="32"/>
        </w:rPr>
        <w:t>https://charlesb.sgedu.site/Proj2Wordle/index.html</w:t>
      </w:r>
    </w:p>
    <w:p w14:paraId="13D4BBF3" w14:textId="77777777" w:rsidR="006E37E4" w:rsidRDefault="006E37E4" w:rsidP="006E37E4">
      <w:pPr>
        <w:pStyle w:val="ListParagraph"/>
        <w:rPr>
          <w:sz w:val="32"/>
          <w:szCs w:val="32"/>
        </w:rPr>
      </w:pPr>
    </w:p>
    <w:p w14:paraId="70C25740" w14:textId="633B0ED9" w:rsidR="000203BE" w:rsidRPr="0054435D" w:rsidRDefault="005236A8" w:rsidP="006E37E4">
      <w:pPr>
        <w:pStyle w:val="ListParagraph"/>
        <w:ind w:left="360"/>
        <w:rPr>
          <w:sz w:val="32"/>
          <w:szCs w:val="32"/>
        </w:rPr>
      </w:pPr>
      <w:r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="0054435D" w:rsidRPr="0054435D">
        <w:rPr>
          <w:sz w:val="32"/>
          <w:szCs w:val="32"/>
        </w:rPr>
        <w:t xml:space="preserve">check off </w:t>
      </w:r>
      <w:r w:rsidR="0054435D"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</w:t>
      </w:r>
    </w:p>
    <w:p w14:paraId="7F84CB7B" w14:textId="77777777" w:rsidR="005236A8" w:rsidRDefault="005236A8" w:rsidP="00F34D63">
      <w:pPr>
        <w:pStyle w:val="ListParagraph"/>
        <w:rPr>
          <w:sz w:val="32"/>
          <w:szCs w:val="32"/>
        </w:rPr>
      </w:pPr>
    </w:p>
    <w:p w14:paraId="374DD5E6" w14:textId="2A85B94D" w:rsidR="00FF7F50" w:rsidRDefault="006E2F1F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Game is </w:t>
      </w:r>
      <w:r w:rsidR="008C10F5">
        <w:rPr>
          <w:sz w:val="32"/>
          <w:szCs w:val="32"/>
        </w:rPr>
        <w:t>complete and runs online</w:t>
      </w:r>
    </w:p>
    <w:p w14:paraId="5FDE1DF5" w14:textId="1938203B" w:rsidR="008C10F5" w:rsidRP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An array</w:t>
      </w:r>
    </w:p>
    <w:p w14:paraId="673036D7" w14:textId="26651062" w:rsidR="008C10F5" w:rsidRP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An arrow function</w:t>
      </w:r>
    </w:p>
    <w:p w14:paraId="3FB4B318" w14:textId="1EC0D3AE" w:rsidR="008C10F5" w:rsidRPr="008C10F5" w:rsidRDefault="00F85E7D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66857B2C" wp14:editId="5F00DA3C">
                <wp:simplePos x="0" y="0"/>
                <wp:positionH relativeFrom="column">
                  <wp:posOffset>133350</wp:posOffset>
                </wp:positionH>
                <wp:positionV relativeFrom="paragraph">
                  <wp:posOffset>-707390</wp:posOffset>
                </wp:positionV>
                <wp:extent cx="443230" cy="1610955"/>
                <wp:effectExtent l="38100" t="38100" r="52070" b="46990"/>
                <wp:wrapNone/>
                <wp:docPr id="74515097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3230" cy="161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FAC3D" id="Ink 18" o:spid="_x0000_s1026" type="#_x0000_t75" style="position:absolute;margin-left:10pt;margin-top:-56.2pt;width:35.85pt;height:127.8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">
                <v:imagedata r:id="rId11" o:title=""/>
              </v:shape>
            </w:pict>
          </mc:Fallback>
        </mc:AlternateContent>
      </w:r>
      <w:r w:rsidR="008C10F5" w:rsidRPr="008C10F5">
        <w:rPr>
          <w:sz w:val="32"/>
          <w:szCs w:val="32"/>
        </w:rPr>
        <w:t>An event handler</w:t>
      </w:r>
    </w:p>
    <w:p w14:paraId="12476328" w14:textId="1939400B" w:rsidR="008C10F5" w:rsidRP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.map or .forEach</w:t>
      </w:r>
    </w:p>
    <w:p w14:paraId="1268F726" w14:textId="17BE5676" w:rsid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A JavaScript object</w:t>
      </w:r>
    </w:p>
    <w:p w14:paraId="7B9EB48A" w14:textId="0E32448A" w:rsid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Optional: used letter board</w:t>
      </w:r>
    </w:p>
    <w:p w14:paraId="6A0A00FA" w14:textId="1CAAE973" w:rsid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Optional: </w:t>
      </w:r>
      <w:r w:rsidR="00A51DA6">
        <w:rPr>
          <w:sz w:val="32"/>
          <w:szCs w:val="32"/>
        </w:rPr>
        <w:t>average score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095ACC" w14:textId="1B0C33EA" w:rsidR="00A51DA6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A51DA6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</w:r>
      <w:r w:rsidR="00F85E7D">
        <w:rPr>
          <w:sz w:val="32"/>
          <w:szCs w:val="32"/>
        </w:rPr>
        <w:t>No</w:t>
      </w:r>
      <w:r w:rsidR="00EA4815">
        <w:rPr>
          <w:sz w:val="32"/>
          <w:szCs w:val="32"/>
        </w:rPr>
        <w:t>.</w:t>
      </w:r>
    </w:p>
    <w:p w14:paraId="41A31BF8" w14:textId="77777777" w:rsidR="00A51DA6" w:rsidRDefault="00A51DA6" w:rsidP="006E4F2F">
      <w:pPr>
        <w:ind w:left="360"/>
        <w:rPr>
          <w:sz w:val="32"/>
          <w:szCs w:val="32"/>
        </w:rPr>
      </w:pPr>
    </w:p>
    <w:p w14:paraId="0F36017A" w14:textId="18A674C4" w:rsidR="00A51DA6" w:rsidRDefault="00A51DA6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>What was the most satisfying part of this project?</w:t>
      </w:r>
      <w:r>
        <w:rPr>
          <w:sz w:val="32"/>
          <w:szCs w:val="32"/>
        </w:rPr>
        <w:br/>
      </w:r>
      <w:r w:rsidRPr="006E4F2F">
        <w:rPr>
          <w:sz w:val="32"/>
          <w:szCs w:val="32"/>
        </w:rPr>
        <w:br/>
      </w:r>
      <w:r w:rsidR="00F85E7D">
        <w:rPr>
          <w:sz w:val="32"/>
          <w:szCs w:val="32"/>
        </w:rPr>
        <w:t>My mom plays Wordle every</w:t>
      </w:r>
      <w:r w:rsidR="00F30E15">
        <w:rPr>
          <w:sz w:val="32"/>
          <w:szCs w:val="32"/>
        </w:rPr>
        <w:t xml:space="preserve"> </w:t>
      </w:r>
      <w:r w:rsidR="00F85E7D">
        <w:rPr>
          <w:sz w:val="32"/>
          <w:szCs w:val="32"/>
        </w:rPr>
        <w:t>day, so having her play my version.</w:t>
      </w:r>
      <w:r w:rsidR="006E37E4">
        <w:rPr>
          <w:sz w:val="32"/>
          <w:szCs w:val="32"/>
        </w:rPr>
        <w:br/>
      </w:r>
    </w:p>
    <w:p w14:paraId="6BB5DB03" w14:textId="492E84B8" w:rsidR="003D64FA" w:rsidRDefault="00A51DA6" w:rsidP="00E3783F">
      <w:pPr>
        <w:ind w:left="360"/>
      </w:pPr>
      <w:r>
        <w:rPr>
          <w:sz w:val="32"/>
          <w:szCs w:val="32"/>
        </w:rPr>
        <w:t xml:space="preserve">What is </w:t>
      </w:r>
      <w:r w:rsidR="006E37E4">
        <w:rPr>
          <w:sz w:val="32"/>
          <w:szCs w:val="32"/>
        </w:rPr>
        <w:t>your favorite topic in the course so far</w:t>
      </w:r>
      <w:r>
        <w:rPr>
          <w:sz w:val="32"/>
          <w:szCs w:val="32"/>
        </w:rPr>
        <w:t>?</w:t>
      </w:r>
      <w:r>
        <w:rPr>
          <w:sz w:val="32"/>
          <w:szCs w:val="32"/>
        </w:rPr>
        <w:br/>
      </w:r>
      <w:r w:rsidRPr="006E4F2F">
        <w:rPr>
          <w:sz w:val="32"/>
          <w:szCs w:val="32"/>
        </w:rPr>
        <w:br/>
      </w:r>
      <w:r w:rsidR="00F85E7D">
        <w:rPr>
          <w:sz w:val="32"/>
          <w:szCs w:val="32"/>
        </w:rPr>
        <w:t>I’ve been exposed to all of the stuff so far, but I’m looking forward to using the things from last and the upcoming weeks (SQL, PHP, Node, etc.)</w:t>
      </w:r>
    </w:p>
    <w:p w14:paraId="4A21CAFF" w14:textId="77777777" w:rsidR="003D64FA" w:rsidRDefault="003D64FA" w:rsidP="00C2769B"/>
    <w:sectPr w:rsidR="003D64FA" w:rsidSect="00EA5BE2">
      <w:footerReference w:type="default" r:id="rId12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805E0" w14:textId="77777777" w:rsidR="00CC0723" w:rsidRDefault="00CC0723">
      <w:pPr>
        <w:spacing w:after="0"/>
      </w:pPr>
      <w:r>
        <w:separator/>
      </w:r>
    </w:p>
  </w:endnote>
  <w:endnote w:type="continuationSeparator" w:id="0">
    <w:p w14:paraId="403F9647" w14:textId="77777777" w:rsidR="00CC0723" w:rsidRDefault="00CC0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3DE6" w14:textId="77777777" w:rsidR="00CC0723" w:rsidRDefault="00CC0723">
      <w:pPr>
        <w:spacing w:after="0"/>
      </w:pPr>
      <w:r>
        <w:separator/>
      </w:r>
    </w:p>
  </w:footnote>
  <w:footnote w:type="continuationSeparator" w:id="0">
    <w:p w14:paraId="738F9921" w14:textId="77777777" w:rsidR="00CC0723" w:rsidRDefault="00CC07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80C96"/>
    <w:multiLevelType w:val="hybridMultilevel"/>
    <w:tmpl w:val="1B6A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5"/>
  </w:num>
  <w:num w:numId="3" w16cid:durableId="688457849">
    <w:abstractNumId w:val="40"/>
  </w:num>
  <w:num w:numId="4" w16cid:durableId="464465768">
    <w:abstractNumId w:val="19"/>
  </w:num>
  <w:num w:numId="5" w16cid:durableId="1480610675">
    <w:abstractNumId w:val="19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8"/>
  </w:num>
  <w:num w:numId="16" w16cid:durableId="1749040517">
    <w:abstractNumId w:val="20"/>
  </w:num>
  <w:num w:numId="17" w16cid:durableId="410935614">
    <w:abstractNumId w:val="16"/>
  </w:num>
  <w:num w:numId="18" w16cid:durableId="894632189">
    <w:abstractNumId w:val="44"/>
  </w:num>
  <w:num w:numId="19" w16cid:durableId="484123264">
    <w:abstractNumId w:val="27"/>
  </w:num>
  <w:num w:numId="20" w16cid:durableId="2045250654">
    <w:abstractNumId w:val="24"/>
  </w:num>
  <w:num w:numId="21" w16cid:durableId="1773162791">
    <w:abstractNumId w:val="29"/>
  </w:num>
  <w:num w:numId="22" w16cid:durableId="1429229936">
    <w:abstractNumId w:val="12"/>
  </w:num>
  <w:num w:numId="23" w16cid:durableId="413086667">
    <w:abstractNumId w:val="28"/>
  </w:num>
  <w:num w:numId="24" w16cid:durableId="554001019">
    <w:abstractNumId w:val="38"/>
  </w:num>
  <w:num w:numId="25" w16cid:durableId="1240288620">
    <w:abstractNumId w:val="23"/>
  </w:num>
  <w:num w:numId="26" w16cid:durableId="77141308">
    <w:abstractNumId w:val="13"/>
  </w:num>
  <w:num w:numId="27" w16cid:durableId="263807760">
    <w:abstractNumId w:val="30"/>
  </w:num>
  <w:num w:numId="28" w16cid:durableId="370805319">
    <w:abstractNumId w:val="17"/>
  </w:num>
  <w:num w:numId="29" w16cid:durableId="898051669">
    <w:abstractNumId w:val="39"/>
  </w:num>
  <w:num w:numId="30" w16cid:durableId="1801612077">
    <w:abstractNumId w:val="33"/>
  </w:num>
  <w:num w:numId="31" w16cid:durableId="491146320">
    <w:abstractNumId w:val="36"/>
  </w:num>
  <w:num w:numId="32" w16cid:durableId="299380314">
    <w:abstractNumId w:val="31"/>
  </w:num>
  <w:num w:numId="33" w16cid:durableId="1652563510">
    <w:abstractNumId w:val="32"/>
  </w:num>
  <w:num w:numId="34" w16cid:durableId="339625496">
    <w:abstractNumId w:val="15"/>
  </w:num>
  <w:num w:numId="35" w16cid:durableId="273170624">
    <w:abstractNumId w:val="25"/>
  </w:num>
  <w:num w:numId="36" w16cid:durableId="2125466445">
    <w:abstractNumId w:val="45"/>
  </w:num>
  <w:num w:numId="37" w16cid:durableId="52824367">
    <w:abstractNumId w:val="34"/>
  </w:num>
  <w:num w:numId="38" w16cid:durableId="1218281344">
    <w:abstractNumId w:val="41"/>
  </w:num>
  <w:num w:numId="39" w16cid:durableId="352924367">
    <w:abstractNumId w:val="22"/>
  </w:num>
  <w:num w:numId="40" w16cid:durableId="559098027">
    <w:abstractNumId w:val="10"/>
  </w:num>
  <w:num w:numId="41" w16cid:durableId="1863785683">
    <w:abstractNumId w:val="42"/>
  </w:num>
  <w:num w:numId="42" w16cid:durableId="2094548195">
    <w:abstractNumId w:val="43"/>
  </w:num>
  <w:num w:numId="43" w16cid:durableId="1987197165">
    <w:abstractNumId w:val="26"/>
  </w:num>
  <w:num w:numId="44" w16cid:durableId="2116946585">
    <w:abstractNumId w:val="46"/>
  </w:num>
  <w:num w:numId="45" w16cid:durableId="881787095">
    <w:abstractNumId w:val="37"/>
  </w:num>
  <w:num w:numId="46" w16cid:durableId="1360358483">
    <w:abstractNumId w:val="9"/>
  </w:num>
  <w:num w:numId="47" w16cid:durableId="84035805">
    <w:abstractNumId w:val="21"/>
  </w:num>
  <w:num w:numId="48" w16cid:durableId="123086116">
    <w:abstractNumId w:val="11"/>
  </w:num>
  <w:num w:numId="49" w16cid:durableId="8603141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4F10BF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B203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D1F82"/>
    <w:rsid w:val="006E2F1F"/>
    <w:rsid w:val="006E37E4"/>
    <w:rsid w:val="006E4F2F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10F5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51DA6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13FA"/>
    <w:rsid w:val="00BD2240"/>
    <w:rsid w:val="00BE4AC6"/>
    <w:rsid w:val="00BE4BD8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0723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E60B2"/>
    <w:rsid w:val="00E018A0"/>
    <w:rsid w:val="00E128F6"/>
    <w:rsid w:val="00E21229"/>
    <w:rsid w:val="00E24117"/>
    <w:rsid w:val="00E32177"/>
    <w:rsid w:val="00E3783F"/>
    <w:rsid w:val="00E43BDD"/>
    <w:rsid w:val="00E472C3"/>
    <w:rsid w:val="00E472FC"/>
    <w:rsid w:val="00E5021D"/>
    <w:rsid w:val="00E5343D"/>
    <w:rsid w:val="00E57191"/>
    <w:rsid w:val="00E6490C"/>
    <w:rsid w:val="00E95848"/>
    <w:rsid w:val="00E9749A"/>
    <w:rsid w:val="00EA1123"/>
    <w:rsid w:val="00EA4815"/>
    <w:rsid w:val="00EA5BE2"/>
    <w:rsid w:val="00EA6ED6"/>
    <w:rsid w:val="00EB11E2"/>
    <w:rsid w:val="00EB6052"/>
    <w:rsid w:val="00EC0936"/>
    <w:rsid w:val="00ED0244"/>
    <w:rsid w:val="00ED79DD"/>
    <w:rsid w:val="00EE1B51"/>
    <w:rsid w:val="00EE25E4"/>
    <w:rsid w:val="00EF14A7"/>
    <w:rsid w:val="00EF6644"/>
    <w:rsid w:val="00F30E15"/>
    <w:rsid w:val="00F318DE"/>
    <w:rsid w:val="00F34D63"/>
    <w:rsid w:val="00F43AE2"/>
    <w:rsid w:val="00F649AF"/>
    <w:rsid w:val="00F7212A"/>
    <w:rsid w:val="00F76D8B"/>
    <w:rsid w:val="00F814CB"/>
    <w:rsid w:val="00F84105"/>
    <w:rsid w:val="00F85E7D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21:56:41.5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256 542 24575</inkml:trace>
  <inkml:trace contextRef="#ctx0" brushRef="#br0" timeOffset="434.61">256 521 24575,'1'-5'-46,"-1"-1"-1,2 0 1,-1 1-1,1 0 0,-1-1 1,1 1-1,1 0 1,-1 0-1,1 0 1,0 0-1,0 0 0,0 1 1,8-9-1,6-5 206,34-27 1,-49 44-178,55-41 134,2 2-1,69-35 1,-7 5-112,-108 62-4,0 0 0,1 0 0,0 2 0,0 0 0,1 0 0,26-6 0,-17 6 0,-1-1 0,0-1 0,23-11 0,16-6 0,-14 1-1365,-37 17-5461</inkml:trace>
  <inkml:trace contextRef="#ctx0" brushRef="#br0" timeOffset="2215.22">64 1492 24575,'-1'-3'0,"0"0"0,0 0 0,-1 0 0,1 0 0,-1 0 0,1 0 0,-1 1 0,0-1 0,0 0 0,0 1 0,-1 0 0,1-1 0,-3-1 0,-16-21 0,18 19 0,1 0 0,-1-1 0,1 1 0,0-1 0,1 0 0,0 1 0,0-1 0,0 0 0,1 0 0,0 0 0,0 0 0,1 1 0,0-1 0,0 0 0,1 0 0,-1 1 0,6-13 0,-3 9 0,1 1 0,0 0 0,0 0 0,1 0 0,1 0 0,-1 1 0,1 0 0,0 0 0,1 1 0,0 0 0,9-6 0,4-2 0,-11 7 0,1 0 0,0 1 0,0 1 0,20-9 0,3 2 0,57-14 0,-69 21 0,-1-1 0,0-1 0,0-1 0,25-15 0,19-8 0,109-33 0,-21 2 0,-56 20 0,48-18-1365,-127 53-5461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21:56:47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200 557 24575,'-1'-5'0,"1"0"0,-1 0 0,0 0 0,-1 0 0,1 0 0,-1 0 0,0 1 0,0-1 0,-1 0 0,-3-4 0,4 6 0,0 0 0,0 0 0,0 0 0,0 0 0,1 0 0,-1 0 0,1 0 0,0 0 0,0-1 0,0 1 0,0 0 0,1-1 0,-1 1 0,1-1 0,0 1 0,0-1 0,0 1 0,0-1 0,1 1 0,0 0 0,-1-1 0,1 1 0,0 0 0,1-1 0,1-4 0,2 1 0,0 1 0,0-1 0,1 1 0,0 0 0,0 0 0,0 0 0,1 1 0,0 0 0,0 1 0,10-6 0,15-6 0,40-13 0,-23 9 0,-11 6 0,1 2 0,0 1 0,48-6 0,-37 8 0,63-21 0,252-104 0,-339 125-61,-18 7-125,0 0-1,0-1 1,0 0 0,-1-1 0,0 0-1,14-9 1,-12 4-6640</inkml:trace>
  <inkml:trace contextRef="#ctx0" brushRef="#br0" timeOffset="1567.2">243 1191 24575,'-2'0'0,"-1"0"0,1 0 0,-1 0 0,1-1 0,-1 1 0,1-1 0,0 0 0,-1 1 0,1-1 0,0 0 0,0 0 0,0-1 0,-1 1 0,1 0 0,1-1 0,-1 1 0,0-1 0,0 0 0,0 0 0,1 1 0,-1-1 0,1 0 0,-1 0 0,1 0 0,0-1 0,0 1 0,0 0 0,0 0 0,0-1 0,1 1 0,-1 0 0,1-1 0,-1 1 0,1-1 0,0 1 0,0-1 0,0 1 0,0-1 0,1 1 0,-1 0 0,1-1 0,-1 1 0,1 0 0,0-1 0,0 1 0,0 0 0,0 0 0,0-1 0,0 1 0,1 0 0,-1 0 0,1 0 0,-1 1 0,1-1 0,3-3 0,15-9 0,0 0 0,0 2 0,1 0 0,26-10 0,-11 6 0,78-35 0,176-50 0,-253 89 0,66-12 90,-73 19-575,-1-1 0,37-14 0,-51 14-6341</inkml:trace>
  <inkml:trace contextRef="#ctx0" brushRef="#br0" timeOffset="2952.72">242 2017 24575,'0'-5'0,"-1"0"0,0 0 0,0 0 0,0 0 0,-4-8 0,3 9 0,1-1 0,-1 1 0,1-1 0,0 0 0,0 0 0,1 1 0,-1-7 0,2 6 0,0 0 0,0 0 0,1 0 0,-1 0 0,1 0 0,0 1 0,1-1 0,-1 1 0,1-1 0,0 1 0,0 0 0,5-6 0,50-44 0,-36 35 0,45-46 0,-42 39 0,2 1 0,0 1 0,2 1 0,38-23 0,7 7 0,104-38 0,-162 70-227,0 0-1,0-1 1,-1-1-1,0 0 1,19-15-1,-23 14-6598</inkml:trace>
  <inkml:trace contextRef="#ctx0" brushRef="#br0" timeOffset="4309.6">158 2524 24575,'-1'-7'0,"1"-1"0,0 0 0,0 1 0,1-1 0,0 1 0,1-1 0,-1 1 0,1-1 0,1 1 0,-1 0 0,1 0 0,0 0 0,1 0 0,0 1 0,0-1 0,0 1 0,6-6 0,12-14 0,2 2 0,49-40 0,-62 55 0,1 1 0,0 0 0,1 1 0,0 1 0,0 0 0,0 1 0,1 0 0,0 1 0,21-4 0,120-17 0,-135 21 0,-1 0 0,-1-1 0,1-1 0,19-8 0,-17 5 0,0 2 0,34-8 0,-49 14-97,-1 0-1,0 0 1,0-1-1,0 0 1,0 1-1,0-2 1,-1 1-1,1 0 1,-1-1-1,1 0 1,-1 0-1,0 0 0,4-5 1,0-2-6729</inkml:trace>
  <inkml:trace contextRef="#ctx0" brushRef="#br0" timeOffset="5757.92">242 3307 24575,'0'-3'0,"-1"-4"0,1-1 0,0 0 0,0 1 0,1-1 0,0 0 0,0 1 0,1-1 0,0 1 0,0-1 0,1 1 0,0 0 0,0 0 0,6-9 0,43-59 0,4 3 0,4 1 0,109-99 0,-152 156 5,2 2 0,0 0 0,0 1 0,1 1-1,0 1 1,33-10 0,24-12-1404,-64 25-5427</inkml:trace>
  <inkml:trace contextRef="#ctx0" brushRef="#br0" timeOffset="7966.42">285 3943 24575,'-16'-44'0,"15"40"0,0 0 0,0-1 0,1 1 0,0 0 0,0 0 0,0 0 0,0 0 0,1-1 0,0 1 0,-1 0 0,2 0 0,-1 0 0,0 0 0,3-4 0,-1 2 0,1 1 0,0 0 0,0 1 0,0-1 0,1 1 0,-1 0 0,1 0 0,0 0 0,6-3 0,63-40 0,-34 23 0,70-57 0,-90 65 0,40-24 0,-5 4 0,-43 26 0,0 0 0,0-1 0,-1 0 0,18-24 0,-7 16-1365,-10 12-5461</inkml:trace>
  <inkml:trace contextRef="#ctx0" brushRef="#br0" timeOffset="11478">9 4346 24575,'-4'-16'0,"3"16"0,1-1 0,-1 0 0,1 0 0,-1 0 0,1 1 0,0-1 0,-1 0 0,1 0 0,0 0 0,0 0 0,0 0 0,0 0 0,0 0 0,0 0 0,0 1 0,0-1 0,0 0 0,0 0 0,0 0 0,1 0 0,-1 0 0,0 0 0,1 1 0,-1-1 0,1 0 0,-1 0 0,1-1 0,7-7 0,1 1 0,0 0 0,0 0 0,1 1 0,-1 0 0,2 0 0,-1 1 0,1 1 0,15-7 0,16-9 0,-31 15 0,1 1 0,-1 0 0,1 1 0,0 1 0,0 0 0,0 0 0,19-1 0,-5 2 0,-1 2 0,43 4 0,-58-2 0,1 0 0,-1 0 0,0 1 0,0 0 0,0 1 0,19 10 0,50 38 0,-29-17 0,-43-30 0,0 1 0,-1-1 0,0 1 0,9 10 0,-9-9 0,0 0 0,0 0 0,13 9 0,26 19 0,-29-21 0,34 22 0,-44-33 0,-1 0 0,1 0 0,0-1 0,0 0 0,0 0 0,0 0 0,0-1 0,0 1 0,1-1 0,10 0 0,-14-2 0,0 1 0,0 0 0,-1-1 0,1 0 0,0 0 0,0 1 0,-1-2 0,1 1 0,-1 0 0,1 0 0,-1-1 0,0 1 0,1-1 0,-1 0 0,0 0 0,0 0 0,0 0 0,0 0 0,2-4 0,3-5 0,0-1 0,-1 0 0,6-14 0,-8 17 0,0-1 0,1 1 0,0 0 0,7-9 0,-2 3 0,-1-1 0,0 0 0,-1-1 0,-1 0 0,-1 0 0,0 0 0,5-27 0,-7 29 0,10-45-1365,-9 46-5461</inkml:trace>
</inkml:ink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40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Chaz Beauchamp</cp:lastModifiedBy>
  <cp:revision>41</cp:revision>
  <cp:lastPrinted>2019-03-26T17:28:00Z</cp:lastPrinted>
  <dcterms:created xsi:type="dcterms:W3CDTF">2024-05-19T20:35:00Z</dcterms:created>
  <dcterms:modified xsi:type="dcterms:W3CDTF">2024-07-08T22:01:00Z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